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36B" w:rsidRDefault="00AD336B" w:rsidP="0095778C">
      <w:pPr>
        <w:rPr>
          <w:rFonts w:ascii="宋体" w:cs="宋体"/>
          <w:kern w:val="0"/>
          <w:sz w:val="24"/>
          <w:szCs w:val="24"/>
        </w:rPr>
      </w:pPr>
      <w:r>
        <w:rPr>
          <w:rFonts w:hint="eastAsia"/>
        </w:rPr>
        <w:t>陶卫：</w:t>
      </w:r>
      <w:r w:rsidRPr="00F94777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AD336B" w:rsidRDefault="00AD336B" w:rsidP="0095778C">
      <w:p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1. BUS</w:t>
      </w:r>
      <w:r>
        <w:rPr>
          <w:rFonts w:ascii="宋体" w:hAnsi="宋体" w:cs="宋体" w:hint="eastAsia"/>
          <w:kern w:val="0"/>
          <w:sz w:val="24"/>
          <w:szCs w:val="24"/>
        </w:rPr>
        <w:t>系统表设计</w:t>
      </w:r>
    </w:p>
    <w:p w:rsidR="00AD336B" w:rsidRDefault="00AD336B" w:rsidP="0095778C">
      <w:pPr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2.</w:t>
      </w:r>
      <w:r w:rsidRPr="004C1B01">
        <w:t xml:space="preserve"> </w:t>
      </w:r>
      <w:r>
        <w:rPr>
          <w:rFonts w:hint="eastAsia"/>
        </w:rPr>
        <w:t>数据更新</w:t>
      </w:r>
    </w:p>
    <w:p w:rsidR="00AD336B" w:rsidRDefault="00AD336B" w:rsidP="00A13E62">
      <w:pPr>
        <w:rPr>
          <w:rFonts w:ascii="宋体" w:cs="宋体"/>
          <w:kern w:val="0"/>
          <w:sz w:val="24"/>
          <w:szCs w:val="24"/>
        </w:rPr>
      </w:pPr>
      <w:r>
        <w:rPr>
          <w:rFonts w:ascii="宋体" w:cs="宋体"/>
          <w:kern w:val="0"/>
          <w:sz w:val="24"/>
          <w:szCs w:val="24"/>
        </w:rPr>
        <w:t xml:space="preserve">3. </w:t>
      </w:r>
      <w:r>
        <w:rPr>
          <w:rFonts w:ascii="宋体" w:cs="宋体" w:hint="eastAsia"/>
          <w:kern w:val="0"/>
          <w:sz w:val="24"/>
          <w:szCs w:val="24"/>
        </w:rPr>
        <w:t>存储过程修改</w:t>
      </w:r>
    </w:p>
    <w:p w:rsidR="00AD336B" w:rsidRDefault="00AD336B" w:rsidP="00A13E62">
      <w:pPr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具体更新参照更新文档。</w:t>
      </w:r>
    </w:p>
    <w:p w:rsidR="00AD336B" w:rsidRDefault="00AD336B" w:rsidP="00A13E62">
      <w:pPr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汤仕海：</w:t>
      </w:r>
    </w:p>
    <w:p w:rsidR="00AD336B" w:rsidRPr="00055AC7" w:rsidRDefault="00AD336B" w:rsidP="00055AC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55AC7">
        <w:rPr>
          <w:rFonts w:ascii="宋体" w:hAnsi="宋体" w:cs="宋体" w:hint="eastAsia"/>
          <w:kern w:val="0"/>
          <w:sz w:val="24"/>
          <w:szCs w:val="24"/>
        </w:rPr>
        <w:t>这周</w:t>
      </w:r>
      <w:r w:rsidRPr="00055AC7">
        <w:rPr>
          <w:rFonts w:ascii="宋体" w:cs="宋体"/>
          <w:kern w:val="0"/>
          <w:sz w:val="24"/>
          <w:szCs w:val="24"/>
        </w:rPr>
        <w:t>  </w:t>
      </w:r>
      <w:r w:rsidRPr="00055AC7">
        <w:rPr>
          <w:rFonts w:ascii="宋体" w:hAnsi="宋体" w:cs="宋体" w:hint="eastAsia"/>
          <w:kern w:val="0"/>
          <w:sz w:val="24"/>
          <w:szCs w:val="24"/>
        </w:rPr>
        <w:t>高尔夫数据整理</w:t>
      </w:r>
      <w:r w:rsidRPr="00055AC7">
        <w:rPr>
          <w:rFonts w:ascii="宋体" w:cs="宋体"/>
          <w:kern w:val="0"/>
          <w:sz w:val="24"/>
          <w:szCs w:val="24"/>
        </w:rPr>
        <w:t> </w:t>
      </w:r>
      <w:r w:rsidRPr="00055AC7">
        <w:rPr>
          <w:rFonts w:ascii="宋体" w:hAnsi="宋体" w:cs="宋体" w:hint="eastAsia"/>
          <w:kern w:val="0"/>
          <w:sz w:val="24"/>
          <w:szCs w:val="24"/>
        </w:rPr>
        <w:t>及经纬添加</w:t>
      </w:r>
      <w:r w:rsidRPr="00055AC7">
        <w:rPr>
          <w:rFonts w:ascii="宋体" w:cs="宋体"/>
          <w:kern w:val="0"/>
          <w:sz w:val="24"/>
          <w:szCs w:val="24"/>
        </w:rPr>
        <w:br/>
      </w:r>
      <w:r w:rsidRPr="00055AC7">
        <w:rPr>
          <w:rFonts w:ascii="宋体" w:hAnsi="宋体" w:cs="宋体" w:hint="eastAsia"/>
          <w:kern w:val="0"/>
          <w:sz w:val="24"/>
          <w:szCs w:val="24"/>
        </w:rPr>
        <w:t>支付类型添加了现金支付</w:t>
      </w:r>
      <w:r w:rsidRPr="00055AC7">
        <w:rPr>
          <w:rFonts w:ascii="宋体" w:cs="宋体"/>
          <w:kern w:val="0"/>
          <w:sz w:val="24"/>
          <w:szCs w:val="24"/>
        </w:rPr>
        <w:br/>
      </w:r>
      <w:r w:rsidRPr="00055AC7">
        <w:rPr>
          <w:rFonts w:ascii="宋体" w:hAnsi="宋体" w:cs="宋体" w:hint="eastAsia"/>
          <w:kern w:val="0"/>
          <w:sz w:val="24"/>
          <w:szCs w:val="24"/>
        </w:rPr>
        <w:t>还是</w:t>
      </w:r>
      <w:r w:rsidRPr="00055AC7">
        <w:rPr>
          <w:rFonts w:ascii="宋体" w:cs="宋体"/>
          <w:kern w:val="0"/>
          <w:sz w:val="24"/>
          <w:szCs w:val="24"/>
        </w:rPr>
        <w:t> </w:t>
      </w:r>
      <w:r w:rsidRPr="00055AC7">
        <w:rPr>
          <w:rFonts w:ascii="宋体" w:hAnsi="宋体" w:cs="宋体" w:hint="eastAsia"/>
          <w:kern w:val="0"/>
          <w:sz w:val="24"/>
          <w:szCs w:val="24"/>
        </w:rPr>
        <w:t>活动场所类别</w:t>
      </w:r>
      <w:r w:rsidRPr="00055AC7">
        <w:rPr>
          <w:rFonts w:ascii="宋体" w:cs="宋体"/>
          <w:kern w:val="0"/>
          <w:sz w:val="24"/>
          <w:szCs w:val="24"/>
        </w:rPr>
        <w:t> </w:t>
      </w:r>
      <w:r w:rsidRPr="00055AC7">
        <w:rPr>
          <w:rFonts w:ascii="宋体" w:hAnsi="宋体" w:cs="宋体" w:hint="eastAsia"/>
          <w:kern w:val="0"/>
          <w:sz w:val="24"/>
          <w:szCs w:val="24"/>
        </w:rPr>
        <w:t>数据变更</w:t>
      </w:r>
      <w:r w:rsidRPr="00055AC7">
        <w:rPr>
          <w:rFonts w:ascii="宋体" w:cs="宋体"/>
          <w:kern w:val="0"/>
          <w:sz w:val="24"/>
          <w:szCs w:val="24"/>
        </w:rPr>
        <w:t>  </w:t>
      </w:r>
      <w:r w:rsidRPr="00055AC7">
        <w:rPr>
          <w:rFonts w:ascii="宋体" w:hAnsi="宋体" w:cs="宋体"/>
          <w:kern w:val="0"/>
          <w:sz w:val="24"/>
          <w:szCs w:val="24"/>
        </w:rPr>
        <w:t>parktype </w:t>
      </w:r>
      <w:r w:rsidRPr="00055AC7">
        <w:rPr>
          <w:rFonts w:ascii="宋体" w:hAnsi="宋体" w:cs="宋体" w:hint="eastAsia"/>
          <w:kern w:val="0"/>
          <w:sz w:val="24"/>
          <w:szCs w:val="24"/>
        </w:rPr>
        <w:t>表里的类别整合到</w:t>
      </w:r>
      <w:r w:rsidRPr="00055AC7">
        <w:rPr>
          <w:rFonts w:ascii="宋体" w:cs="宋体"/>
          <w:kern w:val="0"/>
          <w:sz w:val="24"/>
          <w:szCs w:val="24"/>
        </w:rPr>
        <w:t>  </w:t>
      </w:r>
      <w:r w:rsidRPr="00055AC7">
        <w:rPr>
          <w:rFonts w:ascii="宋体" w:hAnsi="宋体" w:cs="宋体" w:hint="eastAsia"/>
          <w:kern w:val="0"/>
          <w:sz w:val="24"/>
          <w:szCs w:val="24"/>
        </w:rPr>
        <w:t>活动场所类别里</w:t>
      </w:r>
      <w:r w:rsidRPr="00055AC7">
        <w:rPr>
          <w:rFonts w:ascii="宋体" w:cs="宋体"/>
          <w:kern w:val="0"/>
          <w:sz w:val="24"/>
          <w:szCs w:val="24"/>
        </w:rPr>
        <w:t> </w:t>
      </w:r>
      <w:r w:rsidRPr="00055AC7">
        <w:rPr>
          <w:rFonts w:ascii="宋体" w:hAnsi="宋体" w:cs="宋体" w:hint="eastAsia"/>
          <w:kern w:val="0"/>
          <w:sz w:val="24"/>
          <w:szCs w:val="24"/>
        </w:rPr>
        <w:t>了</w:t>
      </w:r>
      <w:r w:rsidRPr="00055AC7">
        <w:rPr>
          <w:rFonts w:ascii="宋体" w:cs="宋体"/>
          <w:kern w:val="0"/>
          <w:sz w:val="24"/>
          <w:szCs w:val="24"/>
        </w:rPr>
        <w:t>  </w:t>
      </w:r>
      <w:r w:rsidRPr="00055AC7">
        <w:rPr>
          <w:rFonts w:ascii="宋体" w:hAnsi="宋体" w:cs="宋体" w:hint="eastAsia"/>
          <w:kern w:val="0"/>
          <w:sz w:val="24"/>
          <w:szCs w:val="24"/>
        </w:rPr>
        <w:t>及</w:t>
      </w:r>
      <w:r w:rsidRPr="00055AC7">
        <w:rPr>
          <w:rFonts w:ascii="宋体" w:cs="宋体"/>
          <w:kern w:val="0"/>
          <w:sz w:val="24"/>
          <w:szCs w:val="24"/>
        </w:rPr>
        <w:t> </w:t>
      </w:r>
      <w:r w:rsidRPr="00055AC7">
        <w:rPr>
          <w:rFonts w:ascii="宋体" w:hAnsi="宋体" w:cs="宋体"/>
          <w:kern w:val="0"/>
          <w:sz w:val="24"/>
          <w:szCs w:val="24"/>
        </w:rPr>
        <w:t>parkplace</w:t>
      </w:r>
      <w:r w:rsidRPr="00055AC7">
        <w:rPr>
          <w:rFonts w:ascii="宋体" w:hAnsi="宋体" w:cs="宋体" w:hint="eastAsia"/>
          <w:kern w:val="0"/>
          <w:sz w:val="24"/>
          <w:szCs w:val="24"/>
        </w:rPr>
        <w:t>里的</w:t>
      </w:r>
      <w:r w:rsidRPr="00055AC7">
        <w:rPr>
          <w:rFonts w:ascii="宋体" w:cs="宋体"/>
          <w:kern w:val="0"/>
          <w:sz w:val="24"/>
          <w:szCs w:val="24"/>
        </w:rPr>
        <w:t> </w:t>
      </w:r>
      <w:r w:rsidRPr="00055AC7">
        <w:rPr>
          <w:rFonts w:ascii="宋体" w:hAnsi="宋体" w:cs="宋体" w:hint="eastAsia"/>
          <w:kern w:val="0"/>
          <w:sz w:val="24"/>
          <w:szCs w:val="24"/>
        </w:rPr>
        <w:t>数据变更</w:t>
      </w:r>
      <w:r w:rsidRPr="00055AC7">
        <w:rPr>
          <w:rFonts w:ascii="宋体" w:cs="宋体"/>
          <w:kern w:val="0"/>
          <w:sz w:val="24"/>
          <w:szCs w:val="24"/>
        </w:rPr>
        <w:t> </w:t>
      </w:r>
      <w:r w:rsidRPr="00055AC7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AD336B" w:rsidRPr="00055AC7" w:rsidRDefault="00AD336B" w:rsidP="00A13E62">
      <w:pPr>
        <w:rPr>
          <w:rFonts w:ascii="宋体" w:cs="宋体"/>
          <w:kern w:val="0"/>
          <w:sz w:val="24"/>
          <w:szCs w:val="24"/>
        </w:rPr>
      </w:pPr>
    </w:p>
    <w:p w:rsidR="00AD336B" w:rsidRDefault="00AD336B" w:rsidP="00A13E62">
      <w:r>
        <w:rPr>
          <w:rFonts w:hint="eastAsia"/>
        </w:rPr>
        <w:t>徐蓓：</w:t>
      </w:r>
    </w:p>
    <w:p w:rsidR="00AD336B" w:rsidRDefault="00AD336B" w:rsidP="00C44930">
      <w:r>
        <w:t xml:space="preserve">1 </w:t>
      </w:r>
      <w:r>
        <w:rPr>
          <w:rFonts w:hint="eastAsia"/>
        </w:rPr>
        <w:t>修改</w:t>
      </w:r>
      <w:r>
        <w:t>bug 116</w:t>
      </w:r>
      <w:r>
        <w:rPr>
          <w:rFonts w:hint="eastAsia"/>
        </w:rPr>
        <w:t>、</w:t>
      </w:r>
      <w:r>
        <w:t>218</w:t>
      </w:r>
      <w:r>
        <w:rPr>
          <w:rFonts w:hint="eastAsia"/>
        </w:rPr>
        <w:t>、</w:t>
      </w:r>
      <w:r>
        <w:t>287</w:t>
      </w:r>
    </w:p>
    <w:p w:rsidR="00AD336B" w:rsidRDefault="00AD336B" w:rsidP="00C44930">
      <w:r>
        <w:t xml:space="preserve">2 </w:t>
      </w:r>
      <w:r>
        <w:rPr>
          <w:rFonts w:hint="eastAsia"/>
        </w:rPr>
        <w:t>修改应用工具日历简单修改和详细修改弹出框的定位（一共</w:t>
      </w:r>
      <w:r>
        <w:t>3</w:t>
      </w:r>
      <w:r>
        <w:rPr>
          <w:rFonts w:hint="eastAsia"/>
        </w:rPr>
        <w:t>个视图）</w:t>
      </w:r>
    </w:p>
    <w:p w:rsidR="00AD336B" w:rsidRDefault="00AD336B" w:rsidP="00C44930">
      <w:r>
        <w:t xml:space="preserve">3 </w:t>
      </w:r>
      <w:r>
        <w:rPr>
          <w:rFonts w:hint="eastAsia"/>
        </w:rPr>
        <w:t>增加应用工具日程编辑功能。</w:t>
      </w:r>
    </w:p>
    <w:p w:rsidR="00AD336B" w:rsidRDefault="00AD336B" w:rsidP="00C44930">
      <w:r>
        <w:t xml:space="preserve">4 </w:t>
      </w:r>
      <w:r>
        <w:rPr>
          <w:rFonts w:hint="eastAsia"/>
        </w:rPr>
        <w:t>和胥鑫一起查找好友列表的分组问题。</w:t>
      </w:r>
    </w:p>
    <w:p w:rsidR="00AD336B" w:rsidRDefault="00AD336B" w:rsidP="00C44930"/>
    <w:p w:rsidR="00AD336B" w:rsidRDefault="00AD336B" w:rsidP="00C44930">
      <w:r>
        <w:rPr>
          <w:rFonts w:hint="eastAsia"/>
        </w:rPr>
        <w:t>下周计划：</w:t>
      </w:r>
    </w:p>
    <w:p w:rsidR="00AD336B" w:rsidRDefault="00AD336B" w:rsidP="00C44930">
      <w:r>
        <w:t xml:space="preserve">1 </w:t>
      </w:r>
      <w:r>
        <w:rPr>
          <w:rFonts w:hint="eastAsia"/>
        </w:rPr>
        <w:t>和王渝友整合完行车路线的地图</w:t>
      </w:r>
    </w:p>
    <w:p w:rsidR="00AD336B" w:rsidRDefault="00AD336B" w:rsidP="00C44930">
      <w:r>
        <w:t xml:space="preserve">2 </w:t>
      </w:r>
      <w:r>
        <w:rPr>
          <w:rFonts w:hint="eastAsia"/>
        </w:rPr>
        <w:t>修改建立索引的</w:t>
      </w:r>
      <w:r>
        <w:t>sql</w:t>
      </w:r>
      <w:r>
        <w:rPr>
          <w:rFonts w:hint="eastAsia"/>
        </w:rPr>
        <w:t>语句以支持多语言</w:t>
      </w:r>
    </w:p>
    <w:p w:rsidR="00AD336B" w:rsidRPr="00AC0884" w:rsidRDefault="00AD336B" w:rsidP="00C44930">
      <w:r>
        <w:t xml:space="preserve">3 </w:t>
      </w:r>
      <w:r>
        <w:rPr>
          <w:rFonts w:hint="eastAsia"/>
        </w:rPr>
        <w:t>修改剩余的</w:t>
      </w:r>
      <w:r>
        <w:t>5</w:t>
      </w:r>
      <w:r>
        <w:rPr>
          <w:rFonts w:hint="eastAsia"/>
        </w:rPr>
        <w:t>个</w:t>
      </w:r>
      <w:r>
        <w:t>bug</w:t>
      </w:r>
      <w:bookmarkStart w:id="0" w:name="_GoBack"/>
      <w:bookmarkEnd w:id="0"/>
    </w:p>
    <w:p w:rsidR="00AD336B" w:rsidRDefault="00AD336B" w:rsidP="00AB2C22">
      <w:r>
        <w:rPr>
          <w:rFonts w:hint="eastAsia"/>
        </w:rPr>
        <w:t>王渝友：</w:t>
      </w:r>
    </w:p>
    <w:p w:rsidR="00AD336B" w:rsidRDefault="00AD336B" w:rsidP="00FC7286">
      <w:pPr>
        <w:numPr>
          <w:ilvl w:val="0"/>
          <w:numId w:val="9"/>
        </w:numPr>
      </w:pPr>
      <w:r>
        <w:rPr>
          <w:rFonts w:hint="eastAsia"/>
        </w:rPr>
        <w:t>完成成员列表、搭车信息，财务（未完成）、实际收支</w:t>
      </w:r>
      <w:r>
        <w:t>(</w:t>
      </w:r>
      <w:r>
        <w:rPr>
          <w:rFonts w:hint="eastAsia"/>
        </w:rPr>
        <w:t>徐兵那边未完成</w:t>
      </w:r>
      <w:r>
        <w:t>)</w:t>
      </w:r>
    </w:p>
    <w:p w:rsidR="00AD336B" w:rsidRDefault="00AD336B" w:rsidP="00054D11">
      <w:r>
        <w:rPr>
          <w:rFonts w:hint="eastAsia"/>
        </w:rPr>
        <w:t>下周工作计划</w:t>
      </w:r>
    </w:p>
    <w:p w:rsidR="00AD336B" w:rsidRDefault="00AD336B" w:rsidP="00637534">
      <w:pPr>
        <w:numPr>
          <w:ilvl w:val="0"/>
          <w:numId w:val="10"/>
        </w:numPr>
      </w:pPr>
      <w:r>
        <w:rPr>
          <w:rFonts w:hint="eastAsia"/>
        </w:rPr>
        <w:t>留言板</w:t>
      </w:r>
    </w:p>
    <w:p w:rsidR="00AD336B" w:rsidRDefault="00AD336B" w:rsidP="00637534">
      <w:pPr>
        <w:numPr>
          <w:ilvl w:val="0"/>
          <w:numId w:val="10"/>
        </w:numPr>
      </w:pPr>
      <w:r>
        <w:rPr>
          <w:rFonts w:hint="eastAsia"/>
        </w:rPr>
        <w:t>时令活动</w:t>
      </w:r>
    </w:p>
    <w:p w:rsidR="00AD336B" w:rsidRDefault="00AD336B" w:rsidP="004117B0"/>
    <w:p w:rsidR="00AD336B" w:rsidRDefault="00AD336B" w:rsidP="00054D11">
      <w:r>
        <w:rPr>
          <w:rFonts w:hint="eastAsia"/>
        </w:rPr>
        <w:t>王新杰：</w:t>
      </w:r>
      <w:r>
        <w:t xml:space="preserve"> </w:t>
      </w:r>
    </w:p>
    <w:p w:rsidR="00AD336B" w:rsidRDefault="00AD336B" w:rsidP="00B12714">
      <w:pPr>
        <w:numPr>
          <w:ilvl w:val="0"/>
          <w:numId w:val="2"/>
        </w:numPr>
      </w:pPr>
      <w:r>
        <w:rPr>
          <w:rFonts w:hint="eastAsia"/>
        </w:rPr>
        <w:t>修改</w:t>
      </w:r>
      <w:r>
        <w:t>bug 277</w:t>
      </w:r>
      <w:r>
        <w:rPr>
          <w:rFonts w:hint="eastAsia"/>
        </w:rPr>
        <w:t>、</w:t>
      </w:r>
      <w:r>
        <w:t>174</w:t>
      </w:r>
      <w:r>
        <w:rPr>
          <w:rFonts w:hint="eastAsia"/>
        </w:rPr>
        <w:t>、</w:t>
      </w:r>
      <w:r>
        <w:t>276</w:t>
      </w:r>
    </w:p>
    <w:p w:rsidR="00AD336B" w:rsidRDefault="00AD336B" w:rsidP="00611BD5">
      <w:r>
        <w:rPr>
          <w:rFonts w:hint="eastAsia"/>
        </w:rPr>
        <w:t>下周计划：</w:t>
      </w:r>
    </w:p>
    <w:p w:rsidR="00AD336B" w:rsidRDefault="00AD336B" w:rsidP="00611BD5">
      <w:pPr>
        <w:numPr>
          <w:ilvl w:val="0"/>
          <w:numId w:val="11"/>
        </w:numPr>
      </w:pPr>
      <w:r>
        <w:rPr>
          <w:rFonts w:hint="eastAsia"/>
        </w:rPr>
        <w:t>继续</w:t>
      </w:r>
      <w:r>
        <w:t>bug</w:t>
      </w:r>
    </w:p>
    <w:p w:rsidR="00AD336B" w:rsidRDefault="00AD336B" w:rsidP="00611BD5"/>
    <w:p w:rsidR="00AD336B" w:rsidRDefault="00AD336B" w:rsidP="00054D11">
      <w:r>
        <w:rPr>
          <w:rFonts w:hint="eastAsia"/>
        </w:rPr>
        <w:t>胥鑫：</w:t>
      </w:r>
    </w:p>
    <w:p w:rsidR="00AD336B" w:rsidRPr="00711466" w:rsidRDefault="00AD336B" w:rsidP="00711466">
      <w:pPr>
        <w:rPr>
          <w:rFonts w:ascii="宋体" w:hAnsi="宋体" w:cs="宋体"/>
          <w:kern w:val="0"/>
          <w:sz w:val="24"/>
          <w:szCs w:val="24"/>
        </w:rPr>
      </w:pPr>
      <w:r>
        <w:t>1</w:t>
      </w:r>
      <w:r>
        <w:rPr>
          <w:rFonts w:hint="eastAsia"/>
        </w:rPr>
        <w:t>、修改</w:t>
      </w:r>
      <w:r>
        <w:t xml:space="preserve">bug </w:t>
      </w:r>
      <w:r w:rsidRPr="00711466">
        <w:rPr>
          <w:rFonts w:ascii="宋体" w:hAnsi="宋体" w:cs="宋体"/>
          <w:kern w:val="0"/>
          <w:sz w:val="24"/>
          <w:szCs w:val="24"/>
        </w:rPr>
        <w:t xml:space="preserve">158,206,243,246,260,262,270,275,278,281,282,283 </w:t>
      </w:r>
    </w:p>
    <w:p w:rsidR="00AD336B" w:rsidRDefault="00AD336B" w:rsidP="008A283A">
      <w:r>
        <w:rPr>
          <w:rFonts w:hint="eastAsia"/>
        </w:rPr>
        <w:t>下周计划：</w:t>
      </w:r>
    </w:p>
    <w:p w:rsidR="00AD336B" w:rsidRDefault="00AD336B" w:rsidP="00BB63E7">
      <w:pPr>
        <w:numPr>
          <w:ilvl w:val="0"/>
          <w:numId w:val="12"/>
        </w:numPr>
      </w:pPr>
      <w:r>
        <w:rPr>
          <w:rFonts w:hint="eastAsia"/>
        </w:rPr>
        <w:t>处理</w:t>
      </w:r>
      <w:r>
        <w:t>bug</w:t>
      </w:r>
    </w:p>
    <w:p w:rsidR="00AD336B" w:rsidRDefault="00AD336B" w:rsidP="00BB63E7">
      <w:pPr>
        <w:numPr>
          <w:ilvl w:val="0"/>
          <w:numId w:val="12"/>
        </w:numPr>
      </w:pPr>
      <w:r>
        <w:rPr>
          <w:rFonts w:hint="eastAsia"/>
        </w:rPr>
        <w:t>圈子动态</w:t>
      </w:r>
    </w:p>
    <w:p w:rsidR="00AD336B" w:rsidRPr="00711466" w:rsidRDefault="00AD336B" w:rsidP="00BB63E7">
      <w:pPr>
        <w:numPr>
          <w:ilvl w:val="0"/>
          <w:numId w:val="12"/>
        </w:numPr>
      </w:pPr>
      <w:r>
        <w:rPr>
          <w:rFonts w:hint="eastAsia"/>
        </w:rPr>
        <w:t>创建圈子时候上传图片报错，缺少</w:t>
      </w:r>
      <w:r>
        <w:t>ID</w:t>
      </w:r>
    </w:p>
    <w:p w:rsidR="00AD336B" w:rsidRDefault="00AD336B" w:rsidP="00054D11">
      <w:r>
        <w:rPr>
          <w:rFonts w:hint="eastAsia"/>
        </w:rPr>
        <w:t>金广亮：</w:t>
      </w:r>
    </w:p>
    <w:p w:rsidR="00AD336B" w:rsidRDefault="00AD336B" w:rsidP="00C44930">
      <w:pPr>
        <w:numPr>
          <w:ilvl w:val="0"/>
          <w:numId w:val="14"/>
        </w:numPr>
        <w:rPr>
          <w:rFonts w:ascii="宋体" w:cs="宋体"/>
          <w:kern w:val="0"/>
          <w:sz w:val="24"/>
          <w:szCs w:val="24"/>
        </w:rPr>
      </w:pPr>
      <w:r w:rsidRPr="0081455D">
        <w:rPr>
          <w:rFonts w:ascii="宋体" w:hAnsi="宋体" w:cs="宋体" w:hint="eastAsia"/>
          <w:kern w:val="0"/>
          <w:sz w:val="24"/>
          <w:szCs w:val="24"/>
        </w:rPr>
        <w:t>修改</w:t>
      </w:r>
      <w:r w:rsidRPr="0081455D">
        <w:rPr>
          <w:rFonts w:ascii="宋体" w:hAnsi="宋体" w:cs="宋体"/>
          <w:kern w:val="0"/>
          <w:sz w:val="24"/>
          <w:szCs w:val="24"/>
        </w:rPr>
        <w:t>bug</w:t>
      </w:r>
      <w:r>
        <w:t>296</w:t>
      </w:r>
      <w:r w:rsidRPr="0081455D">
        <w:rPr>
          <w:rFonts w:ascii="宋体" w:hAnsi="宋体" w:cs="宋体"/>
          <w:kern w:val="0"/>
          <w:sz w:val="24"/>
          <w:szCs w:val="24"/>
        </w:rPr>
        <w:t>,</w:t>
      </w:r>
      <w:r w:rsidRPr="00FC6E0F">
        <w:t xml:space="preserve"> </w:t>
      </w:r>
      <w:r>
        <w:t>159</w:t>
      </w:r>
      <w:r w:rsidRPr="0081455D">
        <w:rPr>
          <w:rFonts w:ascii="宋体" w:hAnsi="宋体" w:cs="宋体"/>
          <w:kern w:val="0"/>
          <w:sz w:val="24"/>
          <w:szCs w:val="24"/>
        </w:rPr>
        <w:t>,</w:t>
      </w:r>
      <w:r>
        <w:rPr>
          <w:rFonts w:ascii="宋体" w:hAnsi="宋体" w:cs="宋体"/>
          <w:kern w:val="0"/>
          <w:sz w:val="24"/>
          <w:szCs w:val="24"/>
        </w:rPr>
        <w:t>271</w:t>
      </w:r>
      <w:r w:rsidRPr="0081455D">
        <w:rPr>
          <w:rFonts w:ascii="宋体" w:hAnsi="宋体" w:cs="宋体"/>
          <w:kern w:val="0"/>
          <w:sz w:val="24"/>
          <w:szCs w:val="24"/>
        </w:rPr>
        <w:t>,2</w:t>
      </w:r>
      <w:r>
        <w:rPr>
          <w:rFonts w:ascii="宋体" w:hAnsi="宋体" w:cs="宋体"/>
          <w:kern w:val="0"/>
          <w:sz w:val="24"/>
          <w:szCs w:val="24"/>
        </w:rPr>
        <w:t>54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133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153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201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244</w:t>
      </w:r>
    </w:p>
    <w:p w:rsidR="00AD336B" w:rsidRDefault="00AD336B" w:rsidP="00C44930">
      <w:pPr>
        <w:numPr>
          <w:ilvl w:val="0"/>
          <w:numId w:val="14"/>
        </w:numPr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完善活动创建</w:t>
      </w:r>
    </w:p>
    <w:p w:rsidR="00AD336B" w:rsidRPr="0081455D" w:rsidRDefault="00AD336B" w:rsidP="00C44930">
      <w:pPr>
        <w:numPr>
          <w:ilvl w:val="0"/>
          <w:numId w:val="14"/>
        </w:numPr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修正地区插件</w:t>
      </w:r>
    </w:p>
    <w:p w:rsidR="00AD336B" w:rsidRDefault="00AD336B" w:rsidP="00504256">
      <w:r>
        <w:rPr>
          <w:rFonts w:hint="eastAsia"/>
        </w:rPr>
        <w:t>下周计划：</w:t>
      </w:r>
    </w:p>
    <w:p w:rsidR="00AD336B" w:rsidRDefault="00AD336B" w:rsidP="00775E47">
      <w:pPr>
        <w:numPr>
          <w:ilvl w:val="0"/>
          <w:numId w:val="13"/>
        </w:numPr>
      </w:pPr>
      <w:r>
        <w:rPr>
          <w:rFonts w:hint="eastAsia"/>
        </w:rPr>
        <w:t>继续</w:t>
      </w:r>
      <w:r>
        <w:t>bug</w:t>
      </w:r>
    </w:p>
    <w:p w:rsidR="00AD336B" w:rsidRPr="00775E47" w:rsidRDefault="00AD336B" w:rsidP="00775E47">
      <w:pPr>
        <w:numPr>
          <w:ilvl w:val="0"/>
          <w:numId w:val="13"/>
        </w:numPr>
      </w:pPr>
      <w:r>
        <w:rPr>
          <w:rFonts w:hint="eastAsia"/>
        </w:rPr>
        <w:t>接手活动相册</w:t>
      </w:r>
    </w:p>
    <w:sectPr w:rsidR="00AD336B" w:rsidRPr="00775E47" w:rsidSect="009717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36B" w:rsidRDefault="00AD336B">
      <w:r>
        <w:separator/>
      </w:r>
    </w:p>
  </w:endnote>
  <w:endnote w:type="continuationSeparator" w:id="1">
    <w:p w:rsidR="00AD336B" w:rsidRDefault="00AD3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6B" w:rsidRDefault="00AD33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6B" w:rsidRDefault="00AD33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6B" w:rsidRDefault="00AD33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36B" w:rsidRDefault="00AD336B">
      <w:r>
        <w:separator/>
      </w:r>
    </w:p>
  </w:footnote>
  <w:footnote w:type="continuationSeparator" w:id="1">
    <w:p w:rsidR="00AD336B" w:rsidRDefault="00AD33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6B" w:rsidRDefault="00AD33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6B" w:rsidRDefault="00AD336B" w:rsidP="00471F6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36B" w:rsidRDefault="00AD33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33258"/>
    <w:multiLevelType w:val="hybridMultilevel"/>
    <w:tmpl w:val="33DC01EA"/>
    <w:lvl w:ilvl="0" w:tplc="43EC29E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1E973B97"/>
    <w:multiLevelType w:val="hybridMultilevel"/>
    <w:tmpl w:val="A760C17E"/>
    <w:lvl w:ilvl="0" w:tplc="2328FB9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2E908A8"/>
    <w:multiLevelType w:val="hybridMultilevel"/>
    <w:tmpl w:val="C100938A"/>
    <w:lvl w:ilvl="0" w:tplc="DA0ED1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44D322BD"/>
    <w:multiLevelType w:val="hybridMultilevel"/>
    <w:tmpl w:val="25FA4520"/>
    <w:lvl w:ilvl="0" w:tplc="46FCB66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48662E27"/>
    <w:multiLevelType w:val="hybridMultilevel"/>
    <w:tmpl w:val="0D306420"/>
    <w:lvl w:ilvl="0" w:tplc="039AA95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49A16F31"/>
    <w:multiLevelType w:val="hybridMultilevel"/>
    <w:tmpl w:val="EFFC5B2A"/>
    <w:lvl w:ilvl="0" w:tplc="7DDCF08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60F02CB9"/>
    <w:multiLevelType w:val="hybridMultilevel"/>
    <w:tmpl w:val="1CFE9132"/>
    <w:lvl w:ilvl="0" w:tplc="0628686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66E80D6E"/>
    <w:multiLevelType w:val="hybridMultilevel"/>
    <w:tmpl w:val="1E1681EE"/>
    <w:lvl w:ilvl="0" w:tplc="FA16C4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67266F58"/>
    <w:multiLevelType w:val="hybridMultilevel"/>
    <w:tmpl w:val="7B48F5BC"/>
    <w:lvl w:ilvl="0" w:tplc="FA10D9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697B5C0A"/>
    <w:multiLevelType w:val="hybridMultilevel"/>
    <w:tmpl w:val="8C646FEC"/>
    <w:lvl w:ilvl="0" w:tplc="49C210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6A40740E"/>
    <w:multiLevelType w:val="hybridMultilevel"/>
    <w:tmpl w:val="F4F62FC0"/>
    <w:lvl w:ilvl="0" w:tplc="02747A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6A8652D0"/>
    <w:multiLevelType w:val="hybridMultilevel"/>
    <w:tmpl w:val="BBAEA7B2"/>
    <w:lvl w:ilvl="0" w:tplc="27380D8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6DDA078F"/>
    <w:multiLevelType w:val="hybridMultilevel"/>
    <w:tmpl w:val="81228B74"/>
    <w:lvl w:ilvl="0" w:tplc="ECF2A0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Calibri" w:hAnsi="Calibri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7BAB2F93"/>
    <w:multiLevelType w:val="hybridMultilevel"/>
    <w:tmpl w:val="560EED78"/>
    <w:lvl w:ilvl="0" w:tplc="6944AF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11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  <w:num w:numId="11">
    <w:abstractNumId w:val="9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79CE"/>
    <w:rsid w:val="000322B7"/>
    <w:rsid w:val="00037E59"/>
    <w:rsid w:val="00054D11"/>
    <w:rsid w:val="00055AC7"/>
    <w:rsid w:val="00062968"/>
    <w:rsid w:val="00064F48"/>
    <w:rsid w:val="00076EC6"/>
    <w:rsid w:val="0009457C"/>
    <w:rsid w:val="000A2827"/>
    <w:rsid w:val="000A4711"/>
    <w:rsid w:val="000C06DA"/>
    <w:rsid w:val="000C5955"/>
    <w:rsid w:val="000D4FC3"/>
    <w:rsid w:val="000E71F6"/>
    <w:rsid w:val="000F313E"/>
    <w:rsid w:val="001370F5"/>
    <w:rsid w:val="00173FD8"/>
    <w:rsid w:val="001748EE"/>
    <w:rsid w:val="001C11CA"/>
    <w:rsid w:val="001C2776"/>
    <w:rsid w:val="001E0FF6"/>
    <w:rsid w:val="00220C49"/>
    <w:rsid w:val="00245416"/>
    <w:rsid w:val="002467C6"/>
    <w:rsid w:val="00252B37"/>
    <w:rsid w:val="00254743"/>
    <w:rsid w:val="00260D4B"/>
    <w:rsid w:val="002A3952"/>
    <w:rsid w:val="002B608B"/>
    <w:rsid w:val="002C25F9"/>
    <w:rsid w:val="002D1275"/>
    <w:rsid w:val="002D2F02"/>
    <w:rsid w:val="002F07AA"/>
    <w:rsid w:val="002F30C6"/>
    <w:rsid w:val="003007B4"/>
    <w:rsid w:val="00311D2B"/>
    <w:rsid w:val="00320E32"/>
    <w:rsid w:val="00370AA4"/>
    <w:rsid w:val="00391AEE"/>
    <w:rsid w:val="003C07B9"/>
    <w:rsid w:val="003D1B94"/>
    <w:rsid w:val="003D1F91"/>
    <w:rsid w:val="003E3CE5"/>
    <w:rsid w:val="003F2B2E"/>
    <w:rsid w:val="004117B0"/>
    <w:rsid w:val="004176F5"/>
    <w:rsid w:val="00417902"/>
    <w:rsid w:val="0043098D"/>
    <w:rsid w:val="00432C5A"/>
    <w:rsid w:val="00454BDC"/>
    <w:rsid w:val="0046464E"/>
    <w:rsid w:val="00471F67"/>
    <w:rsid w:val="004B7AA8"/>
    <w:rsid w:val="004C1B01"/>
    <w:rsid w:val="004C4B6E"/>
    <w:rsid w:val="004D2D7F"/>
    <w:rsid w:val="004D3B6F"/>
    <w:rsid w:val="004D7278"/>
    <w:rsid w:val="004E4F58"/>
    <w:rsid w:val="004E51E6"/>
    <w:rsid w:val="005015B0"/>
    <w:rsid w:val="00503BBC"/>
    <w:rsid w:val="00504256"/>
    <w:rsid w:val="00504CA7"/>
    <w:rsid w:val="005115CD"/>
    <w:rsid w:val="005238C6"/>
    <w:rsid w:val="005602B5"/>
    <w:rsid w:val="005606D5"/>
    <w:rsid w:val="005701A3"/>
    <w:rsid w:val="00570364"/>
    <w:rsid w:val="00574E03"/>
    <w:rsid w:val="005844DE"/>
    <w:rsid w:val="005A13CA"/>
    <w:rsid w:val="005D0555"/>
    <w:rsid w:val="005E34E7"/>
    <w:rsid w:val="006079CE"/>
    <w:rsid w:val="006103C7"/>
    <w:rsid w:val="00611BD5"/>
    <w:rsid w:val="00620BB9"/>
    <w:rsid w:val="0062673C"/>
    <w:rsid w:val="00637534"/>
    <w:rsid w:val="0064615C"/>
    <w:rsid w:val="00656B54"/>
    <w:rsid w:val="006A151C"/>
    <w:rsid w:val="006A5C72"/>
    <w:rsid w:val="006C2CBE"/>
    <w:rsid w:val="006E33F6"/>
    <w:rsid w:val="00711466"/>
    <w:rsid w:val="00717ECF"/>
    <w:rsid w:val="007412CC"/>
    <w:rsid w:val="00761194"/>
    <w:rsid w:val="00775E47"/>
    <w:rsid w:val="007839D2"/>
    <w:rsid w:val="00786705"/>
    <w:rsid w:val="007C45DA"/>
    <w:rsid w:val="007D5A54"/>
    <w:rsid w:val="007D6B5C"/>
    <w:rsid w:val="007E04AF"/>
    <w:rsid w:val="007F688B"/>
    <w:rsid w:val="00804389"/>
    <w:rsid w:val="0081455D"/>
    <w:rsid w:val="008155A0"/>
    <w:rsid w:val="00816788"/>
    <w:rsid w:val="0082756F"/>
    <w:rsid w:val="008372E9"/>
    <w:rsid w:val="00850BA9"/>
    <w:rsid w:val="00873B22"/>
    <w:rsid w:val="00884D0F"/>
    <w:rsid w:val="008953DE"/>
    <w:rsid w:val="008A283A"/>
    <w:rsid w:val="008A6DF2"/>
    <w:rsid w:val="008C18B8"/>
    <w:rsid w:val="00903CE5"/>
    <w:rsid w:val="00926025"/>
    <w:rsid w:val="00926280"/>
    <w:rsid w:val="0095778C"/>
    <w:rsid w:val="00962C54"/>
    <w:rsid w:val="009717FD"/>
    <w:rsid w:val="00974765"/>
    <w:rsid w:val="009969E5"/>
    <w:rsid w:val="009B34D1"/>
    <w:rsid w:val="009C6778"/>
    <w:rsid w:val="009D6B5B"/>
    <w:rsid w:val="009E771E"/>
    <w:rsid w:val="00A03383"/>
    <w:rsid w:val="00A13CE4"/>
    <w:rsid w:val="00A13E62"/>
    <w:rsid w:val="00A404B3"/>
    <w:rsid w:val="00A47A7A"/>
    <w:rsid w:val="00A54F82"/>
    <w:rsid w:val="00AA5560"/>
    <w:rsid w:val="00AB2C22"/>
    <w:rsid w:val="00AC0884"/>
    <w:rsid w:val="00AD0387"/>
    <w:rsid w:val="00AD125F"/>
    <w:rsid w:val="00AD336B"/>
    <w:rsid w:val="00AE0692"/>
    <w:rsid w:val="00AE2F5F"/>
    <w:rsid w:val="00AE3D80"/>
    <w:rsid w:val="00AE6287"/>
    <w:rsid w:val="00AF5A49"/>
    <w:rsid w:val="00B12714"/>
    <w:rsid w:val="00B22830"/>
    <w:rsid w:val="00B5259A"/>
    <w:rsid w:val="00B74148"/>
    <w:rsid w:val="00BB05F9"/>
    <w:rsid w:val="00BB0BE1"/>
    <w:rsid w:val="00BB63E7"/>
    <w:rsid w:val="00BE3F4D"/>
    <w:rsid w:val="00BE5DC3"/>
    <w:rsid w:val="00C02CF6"/>
    <w:rsid w:val="00C03BD4"/>
    <w:rsid w:val="00C102CD"/>
    <w:rsid w:val="00C203A7"/>
    <w:rsid w:val="00C44930"/>
    <w:rsid w:val="00C469B6"/>
    <w:rsid w:val="00C546CB"/>
    <w:rsid w:val="00C613AA"/>
    <w:rsid w:val="00CA0C83"/>
    <w:rsid w:val="00CA1241"/>
    <w:rsid w:val="00CA502F"/>
    <w:rsid w:val="00CD38CF"/>
    <w:rsid w:val="00CE2957"/>
    <w:rsid w:val="00CF1367"/>
    <w:rsid w:val="00D03253"/>
    <w:rsid w:val="00D036CC"/>
    <w:rsid w:val="00D036F7"/>
    <w:rsid w:val="00D46BC0"/>
    <w:rsid w:val="00D65E3B"/>
    <w:rsid w:val="00D759AF"/>
    <w:rsid w:val="00D97A78"/>
    <w:rsid w:val="00DA306B"/>
    <w:rsid w:val="00DC3CD2"/>
    <w:rsid w:val="00DF3809"/>
    <w:rsid w:val="00E2427F"/>
    <w:rsid w:val="00E344BC"/>
    <w:rsid w:val="00E50BFA"/>
    <w:rsid w:val="00E76955"/>
    <w:rsid w:val="00E8066F"/>
    <w:rsid w:val="00E83FA4"/>
    <w:rsid w:val="00E93708"/>
    <w:rsid w:val="00EC339A"/>
    <w:rsid w:val="00ED4095"/>
    <w:rsid w:val="00EE3B56"/>
    <w:rsid w:val="00EE7C56"/>
    <w:rsid w:val="00EF0268"/>
    <w:rsid w:val="00F05EFC"/>
    <w:rsid w:val="00F27EF9"/>
    <w:rsid w:val="00F31C1E"/>
    <w:rsid w:val="00F33924"/>
    <w:rsid w:val="00F350F3"/>
    <w:rsid w:val="00F555FB"/>
    <w:rsid w:val="00F85103"/>
    <w:rsid w:val="00F86AA9"/>
    <w:rsid w:val="00F9049D"/>
    <w:rsid w:val="00F94777"/>
    <w:rsid w:val="00FA22D9"/>
    <w:rsid w:val="00FB0931"/>
    <w:rsid w:val="00FC6E0F"/>
    <w:rsid w:val="00FC7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FD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3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173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22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2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847</TotalTime>
  <Pages>2</Pages>
  <Words>84</Words>
  <Characters>483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xiaoxubeii</dc:creator>
  <cp:keywords/>
  <dc:description/>
  <cp:lastModifiedBy>微软用户</cp:lastModifiedBy>
  <cp:revision>198</cp:revision>
  <dcterms:created xsi:type="dcterms:W3CDTF">2012-06-22T15:11:00Z</dcterms:created>
  <dcterms:modified xsi:type="dcterms:W3CDTF">2012-09-14T16:06:00Z</dcterms:modified>
</cp:coreProperties>
</file>