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2B7" w:rsidRDefault="000322B7" w:rsidP="0095778C">
      <w:pPr>
        <w:rPr>
          <w:rFonts w:ascii="宋体" w:cs="宋体"/>
          <w:kern w:val="0"/>
          <w:sz w:val="24"/>
          <w:szCs w:val="24"/>
        </w:rPr>
      </w:pPr>
      <w:r>
        <w:rPr>
          <w:rFonts w:hint="eastAsia"/>
        </w:rPr>
        <w:t>陶卫：</w:t>
      </w:r>
      <w:r w:rsidRPr="00F94777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0322B7" w:rsidRDefault="000322B7" w:rsidP="0095778C">
      <w:pPr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1. </w:t>
      </w:r>
      <w:r>
        <w:rPr>
          <w:rFonts w:ascii="宋体" w:hAnsi="宋体" w:cs="宋体" w:hint="eastAsia"/>
          <w:kern w:val="0"/>
          <w:sz w:val="24"/>
          <w:szCs w:val="24"/>
        </w:rPr>
        <w:t>后台系统表设计</w:t>
      </w:r>
    </w:p>
    <w:p w:rsidR="000322B7" w:rsidRDefault="000322B7" w:rsidP="0095778C">
      <w:pPr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2.</w:t>
      </w:r>
      <w:r w:rsidRPr="004C1B01">
        <w:t xml:space="preserve"> </w:t>
      </w:r>
      <w:r w:rsidRPr="004C1B01">
        <w:rPr>
          <w:rFonts w:ascii="宋体" w:hAnsi="宋体" w:cs="宋体" w:hint="eastAsia"/>
          <w:kern w:val="0"/>
          <w:sz w:val="24"/>
          <w:szCs w:val="24"/>
        </w:rPr>
        <w:t>编码统一用</w:t>
      </w:r>
      <w:r w:rsidRPr="004C1B01">
        <w:rPr>
          <w:rFonts w:ascii="宋体" w:cs="宋体"/>
          <w:kern w:val="0"/>
          <w:sz w:val="24"/>
          <w:szCs w:val="24"/>
        </w:rPr>
        <w:t> </w:t>
      </w:r>
      <w:r w:rsidRPr="004C1B01">
        <w:rPr>
          <w:rFonts w:ascii="宋体" w:hAnsi="宋体" w:cs="宋体"/>
          <w:kern w:val="0"/>
          <w:sz w:val="24"/>
          <w:szCs w:val="24"/>
        </w:rPr>
        <w:t>utf8  </w:t>
      </w:r>
      <w:r w:rsidRPr="004C1B01">
        <w:rPr>
          <w:rFonts w:ascii="宋体" w:hAnsi="宋体" w:cs="宋体" w:hint="eastAsia"/>
          <w:kern w:val="0"/>
          <w:sz w:val="24"/>
          <w:szCs w:val="24"/>
        </w:rPr>
        <w:t>校对规则</w:t>
      </w:r>
      <w:r w:rsidRPr="004C1B01">
        <w:rPr>
          <w:rFonts w:ascii="宋体" w:hAnsi="宋体" w:cs="宋体"/>
          <w:kern w:val="0"/>
          <w:sz w:val="24"/>
          <w:szCs w:val="24"/>
        </w:rPr>
        <w:t xml:space="preserve">utf8_general_ci </w:t>
      </w:r>
    </w:p>
    <w:p w:rsidR="000322B7" w:rsidRDefault="000322B7" w:rsidP="0095778C">
      <w:pPr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3.</w:t>
      </w:r>
      <w:r w:rsidRPr="00391AEE">
        <w:t xml:space="preserve"> </w:t>
      </w:r>
      <w:r w:rsidRPr="00391AEE">
        <w:rPr>
          <w:rFonts w:ascii="宋体" w:hAnsi="宋体" w:cs="宋体" w:hint="eastAsia"/>
          <w:kern w:val="0"/>
          <w:sz w:val="24"/>
          <w:szCs w:val="24"/>
        </w:rPr>
        <w:t>修改默认值</w:t>
      </w:r>
      <w:r w:rsidRPr="00391AEE">
        <w:rPr>
          <w:rFonts w:ascii="宋体" w:hAnsi="宋体" w:cs="宋体"/>
          <w:kern w:val="0"/>
          <w:sz w:val="24"/>
          <w:szCs w:val="24"/>
        </w:rPr>
        <w:t>is_delete </w:t>
      </w:r>
      <w:r w:rsidRPr="00391AEE">
        <w:rPr>
          <w:rFonts w:ascii="宋体" w:hAnsi="宋体" w:cs="宋体" w:hint="eastAsia"/>
          <w:kern w:val="0"/>
          <w:sz w:val="24"/>
          <w:szCs w:val="24"/>
        </w:rPr>
        <w:t>默认值已经改为</w:t>
      </w:r>
      <w:r w:rsidRPr="00391AEE">
        <w:rPr>
          <w:rFonts w:ascii="宋体" w:hAnsi="宋体" w:cs="宋体"/>
          <w:kern w:val="0"/>
          <w:sz w:val="24"/>
          <w:szCs w:val="24"/>
        </w:rPr>
        <w:t xml:space="preserve">0 </w:t>
      </w:r>
    </w:p>
    <w:p w:rsidR="000322B7" w:rsidRDefault="000322B7" w:rsidP="00A13E62">
      <w:pPr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4. </w:t>
      </w:r>
      <w:r>
        <w:rPr>
          <w:rFonts w:ascii="宋体" w:cs="宋体" w:hint="eastAsia"/>
          <w:kern w:val="0"/>
          <w:sz w:val="24"/>
          <w:szCs w:val="24"/>
        </w:rPr>
        <w:t>存储过程修改，参见数据库更新文档</w:t>
      </w:r>
    </w:p>
    <w:p w:rsidR="000322B7" w:rsidRDefault="000322B7" w:rsidP="00A13E62">
      <w:pPr>
        <w:rPr>
          <w:rFonts w:ascii="宋体" w:cs="宋体"/>
          <w:kern w:val="0"/>
          <w:sz w:val="24"/>
          <w:szCs w:val="24"/>
        </w:rPr>
      </w:pPr>
    </w:p>
    <w:p w:rsidR="000322B7" w:rsidRDefault="000322B7" w:rsidP="00A13E62">
      <w:pPr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汤仕海：</w:t>
      </w:r>
    </w:p>
    <w:p w:rsidR="000322B7" w:rsidRDefault="000322B7" w:rsidP="008C18B8">
      <w:pPr>
        <w:numPr>
          <w:ilvl w:val="0"/>
          <w:numId w:val="1"/>
        </w:numPr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测试个人资料模块</w:t>
      </w:r>
    </w:p>
    <w:p w:rsidR="000322B7" w:rsidRPr="008C18B8" w:rsidRDefault="000322B7" w:rsidP="008C18B8">
      <w:pPr>
        <w:numPr>
          <w:ilvl w:val="0"/>
          <w:numId w:val="1"/>
        </w:numPr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辅助设计</w:t>
      </w:r>
      <w:r>
        <w:rPr>
          <w:rFonts w:ascii="宋体" w:hAnsi="宋体" w:cs="宋体"/>
          <w:kern w:val="0"/>
          <w:sz w:val="24"/>
          <w:szCs w:val="24"/>
        </w:rPr>
        <w:t>BUS</w:t>
      </w:r>
      <w:r>
        <w:rPr>
          <w:rFonts w:ascii="宋体" w:hAnsi="宋体" w:cs="宋体" w:hint="eastAsia"/>
          <w:kern w:val="0"/>
          <w:sz w:val="24"/>
          <w:szCs w:val="24"/>
        </w:rPr>
        <w:t>系统</w:t>
      </w:r>
    </w:p>
    <w:p w:rsidR="000322B7" w:rsidRDefault="000322B7" w:rsidP="008C18B8">
      <w:pPr>
        <w:numPr>
          <w:ilvl w:val="0"/>
          <w:numId w:val="1"/>
        </w:numPr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辅助晓东几个基础数据表的中英文翻译</w:t>
      </w:r>
    </w:p>
    <w:p w:rsidR="000322B7" w:rsidRDefault="000322B7" w:rsidP="00A13E62">
      <w:pPr>
        <w:rPr>
          <w:rFonts w:ascii="宋体" w:cs="宋体"/>
          <w:kern w:val="0"/>
          <w:sz w:val="24"/>
          <w:szCs w:val="24"/>
        </w:rPr>
      </w:pPr>
    </w:p>
    <w:p w:rsidR="000322B7" w:rsidRDefault="000322B7" w:rsidP="00A13E62">
      <w:r>
        <w:rPr>
          <w:rFonts w:hint="eastAsia"/>
        </w:rPr>
        <w:t>徐蓓：</w:t>
      </w:r>
    </w:p>
    <w:p w:rsidR="000322B7" w:rsidRPr="007D5A54" w:rsidRDefault="000322B7" w:rsidP="00A13E62">
      <w:r>
        <w:t>1</w:t>
      </w:r>
      <w:r>
        <w:rPr>
          <w:rFonts w:hint="eastAsia"/>
        </w:rPr>
        <w:t>、完成</w:t>
      </w:r>
      <w:r>
        <w:t>Buglist</w:t>
      </w:r>
      <w:r>
        <w:rPr>
          <w:rFonts w:hint="eastAsia"/>
        </w:rPr>
        <w:t>：</w:t>
      </w:r>
      <w:r w:rsidRPr="007D5A54">
        <w:t>113,115,116,117,134,160,161,208,216,219,220,227,228,250,256</w:t>
      </w:r>
    </w:p>
    <w:p w:rsidR="000322B7" w:rsidRDefault="000322B7" w:rsidP="00AB2C22">
      <w:r>
        <w:t>2</w:t>
      </w:r>
      <w:r>
        <w:rPr>
          <w:rFonts w:hint="eastAsia"/>
        </w:rPr>
        <w:t>、修改编码问题。</w:t>
      </w:r>
    </w:p>
    <w:p w:rsidR="000322B7" w:rsidRDefault="000322B7" w:rsidP="00AB2C22"/>
    <w:p w:rsidR="000322B7" w:rsidRDefault="000322B7" w:rsidP="00AB2C22">
      <w:r>
        <w:rPr>
          <w:rFonts w:hint="eastAsia"/>
        </w:rPr>
        <w:t>王渝友：我的活动、活动管理差几个</w:t>
      </w:r>
      <w:r>
        <w:t>bug</w:t>
      </w:r>
    </w:p>
    <w:p w:rsidR="000322B7" w:rsidRDefault="000322B7" w:rsidP="00054D11"/>
    <w:p w:rsidR="000322B7" w:rsidRDefault="000322B7" w:rsidP="00054D11">
      <w:r>
        <w:rPr>
          <w:rFonts w:hint="eastAsia"/>
        </w:rPr>
        <w:t>徐兵：</w:t>
      </w:r>
    </w:p>
    <w:p w:rsidR="000322B7" w:rsidRDefault="000322B7" w:rsidP="00054D11">
      <w:r>
        <w:t>1</w:t>
      </w:r>
      <w:r>
        <w:rPr>
          <w:rFonts w:hint="eastAsia"/>
        </w:rPr>
        <w:t>、帮助渝友修改后台业务</w:t>
      </w:r>
    </w:p>
    <w:p w:rsidR="000322B7" w:rsidRDefault="000322B7" w:rsidP="00054D11">
      <w:r>
        <w:t>2</w:t>
      </w:r>
      <w:r>
        <w:rPr>
          <w:rFonts w:hint="eastAsia"/>
        </w:rPr>
        <w:t>、修正地图</w:t>
      </w:r>
      <w:r>
        <w:t>bugs</w:t>
      </w:r>
    </w:p>
    <w:p w:rsidR="000322B7" w:rsidRDefault="000322B7" w:rsidP="00054D11">
      <w:r>
        <w:t>3</w:t>
      </w:r>
      <w:r>
        <w:rPr>
          <w:rFonts w:hint="eastAsia"/>
        </w:rPr>
        <w:t>、活动多语言更新显示</w:t>
      </w:r>
    </w:p>
    <w:p w:rsidR="000322B7" w:rsidRDefault="000322B7" w:rsidP="00054D11"/>
    <w:p w:rsidR="000322B7" w:rsidRDefault="000322B7" w:rsidP="00054D11">
      <w:r>
        <w:rPr>
          <w:rFonts w:hint="eastAsia"/>
        </w:rPr>
        <w:t>王新杰：</w:t>
      </w:r>
      <w:r>
        <w:t xml:space="preserve"> </w:t>
      </w:r>
    </w:p>
    <w:p w:rsidR="000322B7" w:rsidRDefault="000322B7" w:rsidP="00B12714">
      <w:pPr>
        <w:numPr>
          <w:ilvl w:val="0"/>
          <w:numId w:val="2"/>
        </w:numPr>
      </w:pPr>
      <w:r>
        <w:rPr>
          <w:rFonts w:hint="eastAsia"/>
        </w:rPr>
        <w:t>改好站内信</w:t>
      </w:r>
    </w:p>
    <w:p w:rsidR="000322B7" w:rsidRDefault="000322B7" w:rsidP="00B12714">
      <w:pPr>
        <w:numPr>
          <w:ilvl w:val="0"/>
          <w:numId w:val="2"/>
        </w:numPr>
      </w:pPr>
      <w:r>
        <w:rPr>
          <w:rFonts w:hint="eastAsia"/>
        </w:rPr>
        <w:t>修改</w:t>
      </w:r>
      <w:r>
        <w:t>20</w:t>
      </w:r>
      <w:r>
        <w:rPr>
          <w:rFonts w:hint="eastAsia"/>
        </w:rPr>
        <w:t>多个</w:t>
      </w:r>
      <w:r>
        <w:t>bugs</w:t>
      </w:r>
    </w:p>
    <w:p w:rsidR="000322B7" w:rsidRDefault="000322B7" w:rsidP="00054D11"/>
    <w:p w:rsidR="000322B7" w:rsidRDefault="000322B7" w:rsidP="00054D11">
      <w:r>
        <w:rPr>
          <w:rFonts w:hint="eastAsia"/>
        </w:rPr>
        <w:t>杨晓东：</w:t>
      </w:r>
    </w:p>
    <w:p w:rsidR="000322B7" w:rsidRDefault="000322B7" w:rsidP="00EC339A">
      <w:pPr>
        <w:numPr>
          <w:ilvl w:val="0"/>
          <w:numId w:val="3"/>
        </w:numPr>
      </w:pPr>
      <w:r>
        <w:rPr>
          <w:rFonts w:hint="eastAsia"/>
        </w:rPr>
        <w:t>配合薪杰修改站内信</w:t>
      </w:r>
    </w:p>
    <w:p w:rsidR="000322B7" w:rsidRDefault="000322B7" w:rsidP="00EC339A">
      <w:pPr>
        <w:numPr>
          <w:ilvl w:val="0"/>
          <w:numId w:val="3"/>
        </w:numPr>
      </w:pPr>
      <w:r>
        <w:rPr>
          <w:rFonts w:hint="eastAsia"/>
        </w:rPr>
        <w:t>修改后台业务</w:t>
      </w:r>
      <w:r>
        <w:t>bugs</w:t>
      </w:r>
    </w:p>
    <w:p w:rsidR="000322B7" w:rsidRDefault="000322B7" w:rsidP="00EC339A">
      <w:pPr>
        <w:numPr>
          <w:ilvl w:val="0"/>
          <w:numId w:val="3"/>
        </w:numPr>
      </w:pPr>
      <w:r>
        <w:rPr>
          <w:rFonts w:hint="eastAsia"/>
        </w:rPr>
        <w:t>首页多语言</w:t>
      </w:r>
    </w:p>
    <w:p w:rsidR="000322B7" w:rsidRDefault="000322B7" w:rsidP="00054D11"/>
    <w:p w:rsidR="000322B7" w:rsidRDefault="000322B7" w:rsidP="00054D11">
      <w:r>
        <w:rPr>
          <w:rFonts w:hint="eastAsia"/>
        </w:rPr>
        <w:t>胥鑫：</w:t>
      </w:r>
    </w:p>
    <w:p w:rsidR="000322B7" w:rsidRDefault="000322B7" w:rsidP="008A283A">
      <w:pPr>
        <w:numPr>
          <w:ilvl w:val="0"/>
          <w:numId w:val="4"/>
        </w:numPr>
      </w:pPr>
      <w:r>
        <w:rPr>
          <w:rFonts w:hint="eastAsia"/>
        </w:rPr>
        <w:t>修改</w:t>
      </w:r>
      <w:r>
        <w:t>bug</w:t>
      </w:r>
    </w:p>
    <w:p w:rsidR="000322B7" w:rsidRDefault="000322B7" w:rsidP="008A283A"/>
    <w:p w:rsidR="000322B7" w:rsidRDefault="000322B7" w:rsidP="00054D11">
      <w:r>
        <w:rPr>
          <w:rFonts w:hint="eastAsia"/>
        </w:rPr>
        <w:t>金广亮：</w:t>
      </w:r>
    </w:p>
    <w:p w:rsidR="000322B7" w:rsidRDefault="000322B7" w:rsidP="00054D11">
      <w:r>
        <w:t>1</w:t>
      </w:r>
      <w:r>
        <w:rPr>
          <w:rFonts w:hint="eastAsia"/>
        </w:rPr>
        <w:t>、修改与老蔡配合地区插件，未上传，还有些逻辑问题</w:t>
      </w:r>
    </w:p>
    <w:p w:rsidR="000322B7" w:rsidRDefault="000322B7" w:rsidP="00054D11">
      <w:r>
        <w:t>2</w:t>
      </w:r>
      <w:r>
        <w:rPr>
          <w:rFonts w:hint="eastAsia"/>
        </w:rPr>
        <w:t>、修改</w:t>
      </w:r>
      <w:r>
        <w:t>bugfree</w:t>
      </w:r>
      <w:r>
        <w:rPr>
          <w:rFonts w:hint="eastAsia"/>
        </w:rPr>
        <w:t>里面的</w:t>
      </w:r>
      <w:r>
        <w:t>bugs</w:t>
      </w:r>
      <w:r>
        <w:rPr>
          <w:rFonts w:hint="eastAsia"/>
        </w:rPr>
        <w:t>，但是没有在</w:t>
      </w:r>
      <w:r>
        <w:t>bugfree</w:t>
      </w:r>
      <w:r>
        <w:rPr>
          <w:rFonts w:hint="eastAsia"/>
        </w:rPr>
        <w:t>里面标注已经修改的</w:t>
      </w:r>
    </w:p>
    <w:p w:rsidR="000322B7" w:rsidRPr="00850BA9" w:rsidRDefault="000322B7" w:rsidP="00054D11"/>
    <w:p w:rsidR="000322B7" w:rsidRDefault="000322B7" w:rsidP="00054D11">
      <w:r>
        <w:rPr>
          <w:rFonts w:hint="eastAsia"/>
        </w:rPr>
        <w:t>卜晓峰：</w:t>
      </w:r>
    </w:p>
    <w:p w:rsidR="000322B7" w:rsidRDefault="000322B7" w:rsidP="00A47A7A">
      <w:pPr>
        <w:numPr>
          <w:ilvl w:val="0"/>
          <w:numId w:val="5"/>
        </w:numPr>
      </w:pPr>
      <w:r>
        <w:rPr>
          <w:rFonts w:hint="eastAsia"/>
        </w:rPr>
        <w:t>完成活动相册</w:t>
      </w:r>
      <w:r>
        <w:t>bugs</w:t>
      </w:r>
    </w:p>
    <w:p w:rsidR="000322B7" w:rsidRPr="004176F5" w:rsidRDefault="000322B7" w:rsidP="00A47A7A">
      <w:pPr>
        <w:numPr>
          <w:ilvl w:val="0"/>
          <w:numId w:val="5"/>
        </w:numPr>
      </w:pPr>
      <w:r>
        <w:rPr>
          <w:rFonts w:hint="eastAsia"/>
        </w:rPr>
        <w:t>修改渝友分配的</w:t>
      </w:r>
      <w:r>
        <w:t>bugs</w:t>
      </w:r>
    </w:p>
    <w:sectPr w:rsidR="000322B7" w:rsidRPr="004176F5" w:rsidSect="009717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2B7" w:rsidRDefault="000322B7">
      <w:r>
        <w:separator/>
      </w:r>
    </w:p>
  </w:endnote>
  <w:endnote w:type="continuationSeparator" w:id="1">
    <w:p w:rsidR="000322B7" w:rsidRDefault="00032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2B7" w:rsidRDefault="000322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2B7" w:rsidRDefault="000322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2B7" w:rsidRDefault="000322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2B7" w:rsidRDefault="000322B7">
      <w:r>
        <w:separator/>
      </w:r>
    </w:p>
  </w:footnote>
  <w:footnote w:type="continuationSeparator" w:id="1">
    <w:p w:rsidR="000322B7" w:rsidRDefault="000322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2B7" w:rsidRDefault="000322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2B7" w:rsidRDefault="000322B7" w:rsidP="00173FD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2B7" w:rsidRDefault="000322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62E27"/>
    <w:multiLevelType w:val="hybridMultilevel"/>
    <w:tmpl w:val="0D306420"/>
    <w:lvl w:ilvl="0" w:tplc="039AA95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60F02CB9"/>
    <w:multiLevelType w:val="hybridMultilevel"/>
    <w:tmpl w:val="1CFE9132"/>
    <w:lvl w:ilvl="0" w:tplc="0628686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6A40740E"/>
    <w:multiLevelType w:val="hybridMultilevel"/>
    <w:tmpl w:val="F4F62FC0"/>
    <w:lvl w:ilvl="0" w:tplc="02747A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6A8652D0"/>
    <w:multiLevelType w:val="hybridMultilevel"/>
    <w:tmpl w:val="BBAEA7B2"/>
    <w:lvl w:ilvl="0" w:tplc="27380D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7BAB2F93"/>
    <w:multiLevelType w:val="hybridMultilevel"/>
    <w:tmpl w:val="560EED78"/>
    <w:lvl w:ilvl="0" w:tplc="6944AF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79CE"/>
    <w:rsid w:val="000322B7"/>
    <w:rsid w:val="00037E59"/>
    <w:rsid w:val="00054D11"/>
    <w:rsid w:val="00062968"/>
    <w:rsid w:val="00064F48"/>
    <w:rsid w:val="00076EC6"/>
    <w:rsid w:val="0009457C"/>
    <w:rsid w:val="000A2827"/>
    <w:rsid w:val="000A4711"/>
    <w:rsid w:val="000C06DA"/>
    <w:rsid w:val="000C5955"/>
    <w:rsid w:val="000D4FC3"/>
    <w:rsid w:val="000E71F6"/>
    <w:rsid w:val="000F313E"/>
    <w:rsid w:val="001370F5"/>
    <w:rsid w:val="00173FD8"/>
    <w:rsid w:val="001748EE"/>
    <w:rsid w:val="001C11CA"/>
    <w:rsid w:val="001C2776"/>
    <w:rsid w:val="001E0FF6"/>
    <w:rsid w:val="00220C49"/>
    <w:rsid w:val="00245416"/>
    <w:rsid w:val="002467C6"/>
    <w:rsid w:val="00252B37"/>
    <w:rsid w:val="00254743"/>
    <w:rsid w:val="002A3952"/>
    <w:rsid w:val="002B608B"/>
    <w:rsid w:val="002C25F9"/>
    <w:rsid w:val="002D1275"/>
    <w:rsid w:val="002D2F02"/>
    <w:rsid w:val="002F30C6"/>
    <w:rsid w:val="003007B4"/>
    <w:rsid w:val="00311D2B"/>
    <w:rsid w:val="00320E32"/>
    <w:rsid w:val="00391AEE"/>
    <w:rsid w:val="003C07B9"/>
    <w:rsid w:val="003D1B94"/>
    <w:rsid w:val="003D1F91"/>
    <w:rsid w:val="003E3CE5"/>
    <w:rsid w:val="003F2B2E"/>
    <w:rsid w:val="004176F5"/>
    <w:rsid w:val="00417902"/>
    <w:rsid w:val="00432C5A"/>
    <w:rsid w:val="00454BDC"/>
    <w:rsid w:val="0046464E"/>
    <w:rsid w:val="004B7AA8"/>
    <w:rsid w:val="004C1B01"/>
    <w:rsid w:val="004C4B6E"/>
    <w:rsid w:val="004D2D7F"/>
    <w:rsid w:val="004D3B6F"/>
    <w:rsid w:val="004D7278"/>
    <w:rsid w:val="004E4F58"/>
    <w:rsid w:val="004E51E6"/>
    <w:rsid w:val="005015B0"/>
    <w:rsid w:val="00503BBC"/>
    <w:rsid w:val="00504CA7"/>
    <w:rsid w:val="005115CD"/>
    <w:rsid w:val="005238C6"/>
    <w:rsid w:val="005602B5"/>
    <w:rsid w:val="005606D5"/>
    <w:rsid w:val="005701A3"/>
    <w:rsid w:val="00570364"/>
    <w:rsid w:val="00574E03"/>
    <w:rsid w:val="005844DE"/>
    <w:rsid w:val="005D0555"/>
    <w:rsid w:val="006079CE"/>
    <w:rsid w:val="006103C7"/>
    <w:rsid w:val="00620BB9"/>
    <w:rsid w:val="0062673C"/>
    <w:rsid w:val="006A5C72"/>
    <w:rsid w:val="006C2CBE"/>
    <w:rsid w:val="00717ECF"/>
    <w:rsid w:val="007412CC"/>
    <w:rsid w:val="00761194"/>
    <w:rsid w:val="007839D2"/>
    <w:rsid w:val="00786705"/>
    <w:rsid w:val="007C45DA"/>
    <w:rsid w:val="007D5A54"/>
    <w:rsid w:val="007D6B5C"/>
    <w:rsid w:val="007E04AF"/>
    <w:rsid w:val="007F688B"/>
    <w:rsid w:val="00804389"/>
    <w:rsid w:val="008155A0"/>
    <w:rsid w:val="00816788"/>
    <w:rsid w:val="0082756F"/>
    <w:rsid w:val="008372E9"/>
    <w:rsid w:val="00850BA9"/>
    <w:rsid w:val="00873B22"/>
    <w:rsid w:val="00884D0F"/>
    <w:rsid w:val="008953DE"/>
    <w:rsid w:val="008A283A"/>
    <w:rsid w:val="008A6DF2"/>
    <w:rsid w:val="008C18B8"/>
    <w:rsid w:val="00903CE5"/>
    <w:rsid w:val="00926025"/>
    <w:rsid w:val="0095778C"/>
    <w:rsid w:val="00962C54"/>
    <w:rsid w:val="009717FD"/>
    <w:rsid w:val="00974765"/>
    <w:rsid w:val="009969E5"/>
    <w:rsid w:val="009B34D1"/>
    <w:rsid w:val="009D6B5B"/>
    <w:rsid w:val="00A03383"/>
    <w:rsid w:val="00A13CE4"/>
    <w:rsid w:val="00A13E62"/>
    <w:rsid w:val="00A47A7A"/>
    <w:rsid w:val="00AA5560"/>
    <w:rsid w:val="00AB2C22"/>
    <w:rsid w:val="00AD0387"/>
    <w:rsid w:val="00AE0692"/>
    <w:rsid w:val="00AE2F5F"/>
    <w:rsid w:val="00AE6287"/>
    <w:rsid w:val="00AF5A49"/>
    <w:rsid w:val="00B12714"/>
    <w:rsid w:val="00B22830"/>
    <w:rsid w:val="00BB0BE1"/>
    <w:rsid w:val="00BE3F4D"/>
    <w:rsid w:val="00BE5DC3"/>
    <w:rsid w:val="00C02CF6"/>
    <w:rsid w:val="00C03BD4"/>
    <w:rsid w:val="00C102CD"/>
    <w:rsid w:val="00C203A7"/>
    <w:rsid w:val="00C546CB"/>
    <w:rsid w:val="00C613AA"/>
    <w:rsid w:val="00CA0C83"/>
    <w:rsid w:val="00CA1241"/>
    <w:rsid w:val="00CA502F"/>
    <w:rsid w:val="00CD38CF"/>
    <w:rsid w:val="00CF1367"/>
    <w:rsid w:val="00D03253"/>
    <w:rsid w:val="00D036CC"/>
    <w:rsid w:val="00D036F7"/>
    <w:rsid w:val="00D46BC0"/>
    <w:rsid w:val="00D65E3B"/>
    <w:rsid w:val="00D759AF"/>
    <w:rsid w:val="00D97A78"/>
    <w:rsid w:val="00DC3CD2"/>
    <w:rsid w:val="00DF3809"/>
    <w:rsid w:val="00E2427F"/>
    <w:rsid w:val="00E344BC"/>
    <w:rsid w:val="00E50BFA"/>
    <w:rsid w:val="00E76955"/>
    <w:rsid w:val="00E8066F"/>
    <w:rsid w:val="00E83FA4"/>
    <w:rsid w:val="00E93708"/>
    <w:rsid w:val="00EC339A"/>
    <w:rsid w:val="00ED4095"/>
    <w:rsid w:val="00EE7C56"/>
    <w:rsid w:val="00F05EFC"/>
    <w:rsid w:val="00F31C1E"/>
    <w:rsid w:val="00F33924"/>
    <w:rsid w:val="00F350F3"/>
    <w:rsid w:val="00F555FB"/>
    <w:rsid w:val="00F85103"/>
    <w:rsid w:val="00F86AA9"/>
    <w:rsid w:val="00F9049D"/>
    <w:rsid w:val="00F94777"/>
    <w:rsid w:val="00FA2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FD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73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41A3F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173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41A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34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4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4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41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4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4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4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4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641</TotalTime>
  <Pages>1</Pages>
  <Words>68</Words>
  <Characters>394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xiaoxubeii</dc:creator>
  <cp:keywords/>
  <dc:description/>
  <cp:lastModifiedBy>微软用户</cp:lastModifiedBy>
  <cp:revision>162</cp:revision>
  <dcterms:created xsi:type="dcterms:W3CDTF">2012-06-22T15:11:00Z</dcterms:created>
  <dcterms:modified xsi:type="dcterms:W3CDTF">2012-08-31T15:41:00Z</dcterms:modified>
</cp:coreProperties>
</file>